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F5" w:rsidRPr="00E74510" w:rsidRDefault="00E74510" w:rsidP="00E74510">
      <w:r w:rsidRPr="00E7451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Guan </w:t>
      </w:r>
      <w:proofErr w:type="spellStart"/>
      <w:r w:rsidRPr="00E7451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Moye</w:t>
      </w:r>
      <w:proofErr w:type="spellEnd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(</w:t>
      </w:r>
      <w:hyperlink r:id="rId5" w:tooltip="Simplified Chinese characters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simplified Chinese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: </w:t>
      </w:r>
      <w:proofErr w:type="spellStart"/>
      <w:r w:rsidRPr="00E74510">
        <w:rPr>
          <w:rFonts w:ascii="MS Gothic" w:hAnsi="MS Gothic" w:cs="MS Gothic"/>
          <w:color w:val="252525"/>
          <w:sz w:val="21"/>
          <w:szCs w:val="21"/>
          <w:shd w:val="clear" w:color="auto" w:fill="FFFFFF"/>
        </w:rPr>
        <w:t>管</w:t>
      </w:r>
      <w:r w:rsidRPr="00E74510">
        <w:rPr>
          <w:rFonts w:ascii="Microsoft JhengHei" w:hAnsi="Microsoft JhengHei" w:cs="Microsoft JhengHei"/>
          <w:color w:val="252525"/>
          <w:sz w:val="21"/>
          <w:szCs w:val="21"/>
          <w:shd w:val="clear" w:color="auto" w:fill="FFFFFF"/>
        </w:rPr>
        <w:t>谟业</w:t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hyperlink r:id="rId6" w:tooltip="Traditional Chinese characters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traditional</w:t>
        </w:r>
        <w:proofErr w:type="spellEnd"/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Chinese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: </w:t>
      </w:r>
      <w:proofErr w:type="spellStart"/>
      <w:r w:rsidRPr="00E74510">
        <w:rPr>
          <w:rFonts w:ascii="MS Gothic" w:hAnsi="MS Gothic" w:cs="MS Gothic"/>
          <w:color w:val="252525"/>
          <w:sz w:val="21"/>
          <w:szCs w:val="21"/>
          <w:shd w:val="clear" w:color="auto" w:fill="FFFFFF"/>
        </w:rPr>
        <w:t>管謨業</w:t>
      </w:r>
      <w:proofErr w:type="spellEnd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; </w:t>
      </w:r>
      <w:hyperlink r:id="rId7" w:tooltip="Pinyin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pinyin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: </w:t>
      </w:r>
      <w:proofErr w:type="spellStart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Guǎn</w:t>
      </w:r>
      <w:proofErr w:type="spellEnd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Móyè</w:t>
      </w:r>
      <w:proofErr w:type="spellEnd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; born 17 February 1955), better known by the pen name </w:t>
      </w:r>
      <w:r w:rsidRPr="00E7451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Mo Yan</w:t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(</w:t>
      </w:r>
      <w:hyperlink r:id="rId8" w:tooltip="Help:IPA for English" w:history="1">
        <w:r w:rsidRPr="00E7451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  <w:proofErr w:type="spellStart"/>
      </w:hyperlink>
      <w:hyperlink r:id="rId9" w:anchor="Key" w:tooltip="Help:IPA for English" w:history="1">
        <w:r w:rsidRPr="00E7451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m</w:t>
        </w:r>
      </w:hyperlink>
      <w:hyperlink r:id="rId10" w:anchor="Key" w:tooltip="Help:IPA for English" w:history="1">
        <w:r w:rsidRPr="00E7451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oʊ</w:t>
        </w:r>
        <w:proofErr w:type="spellEnd"/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"https://en.wikipedia.org/wiki/Help:IPA_for_English" \l "Key" \o "Help:IPA for English" </w:instrText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E74510">
        <w:rPr>
          <w:rFonts w:ascii="Arial" w:hAnsi="Arial" w:cs="Arial"/>
          <w:color w:val="0B0080"/>
          <w:sz w:val="21"/>
          <w:szCs w:val="21"/>
          <w:u w:val="single"/>
          <w:shd w:val="clear" w:color="auto" w:fill="FFFFFF"/>
        </w:rPr>
        <w:t>j</w:t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hyperlink r:id="rId11" w:anchor="Key" w:tooltip="Help:IPA for English" w:history="1">
        <w:r w:rsidRPr="00E7451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ɛ</w:t>
        </w:r>
      </w:hyperlink>
      <w:hyperlink r:id="rId12" w:anchor="Key" w:tooltip="Help:IPA for English" w:history="1">
        <w:r w:rsidRPr="00E7451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n</w:t>
        </w:r>
        <w:proofErr w:type="spellEnd"/>
      </w:hyperlink>
      <w:hyperlink r:id="rId13" w:tooltip="Help:IPA for English" w:history="1">
        <w:r w:rsidRPr="00E7451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/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14" w:tooltip="Chinese language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Chinese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: </w:t>
      </w:r>
      <w:r w:rsidRPr="00E74510">
        <w:rPr>
          <w:rFonts w:ascii="MS Gothic" w:hAnsi="MS Gothic" w:cs="MS Gothic"/>
          <w:color w:val="252525"/>
          <w:sz w:val="21"/>
          <w:szCs w:val="21"/>
          <w:shd w:val="clear" w:color="auto" w:fill="FFFFFF"/>
          <w:lang w:eastAsia="zh-Hans"/>
        </w:rPr>
        <w:t>莫言</w:t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; </w:t>
      </w:r>
      <w:hyperlink r:id="rId15" w:tooltip="Pinyin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pinyin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: </w:t>
      </w:r>
      <w:proofErr w:type="spellStart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Mò</w:t>
      </w:r>
      <w:proofErr w:type="spellEnd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Yán</w:t>
      </w:r>
      <w:proofErr w:type="spellEnd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), is a </w:t>
      </w:r>
      <w:proofErr w:type="spellStart"/>
      <w:r w:rsidRPr="00E74510">
        <w:fldChar w:fldCharType="begin"/>
      </w:r>
      <w:r w:rsidRPr="00E74510">
        <w:instrText xml:space="preserve"> HYPERLINK "https://en.wikipedia.org/wiki/China" \o "China" </w:instrText>
      </w:r>
      <w:r w:rsidRPr="00E74510">
        <w:fldChar w:fldCharType="separate"/>
      </w:r>
      <w:r w:rsidRPr="00E74510">
        <w:rPr>
          <w:rFonts w:ascii="Arial" w:hAnsi="Arial" w:cs="Arial"/>
          <w:color w:val="0B0080"/>
          <w:sz w:val="21"/>
          <w:szCs w:val="21"/>
          <w:shd w:val="clear" w:color="auto" w:fill="FFFFFF"/>
        </w:rPr>
        <w:t>Chinese</w:t>
      </w:r>
      <w:r w:rsidRPr="00E74510">
        <w:fldChar w:fldCharType="end"/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novelist</w:t>
      </w:r>
      <w:proofErr w:type="spellEnd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short story writer. Donald Morrison of U.S. news magazine </w:t>
      </w:r>
      <w:proofErr w:type="spellStart"/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 xml:space="preserve"> HYPERLINK "https://en.wikipedia.org/wiki/Time_(magazine)" \o "Time (magazine)" </w:instrText>
      </w:r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separate"/>
      </w:r>
      <w:r w:rsidRPr="00E74510">
        <w:rPr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TIME</w:t>
      </w:r>
      <w:r w:rsidRPr="00E745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referred</w:t>
      </w:r>
      <w:proofErr w:type="spellEnd"/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him as "one of the most famous, oft-banned and widely </w:t>
      </w:r>
      <w:hyperlink r:id="rId16" w:tooltip="Copyright infringement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pirated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of all </w:t>
      </w:r>
      <w:hyperlink r:id="rId17" w:tooltip="List of Chinese writers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Chinese writers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",</w:t>
      </w:r>
      <w:hyperlink r:id="rId18" w:anchor="cite_note-Holding_Up_Half_The_Sky-1" w:history="1">
        <w:r w:rsidRPr="00E74510">
          <w:rPr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and </w:t>
      </w:r>
      <w:hyperlink r:id="rId19" w:tooltip="Jim Leach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Jim Leach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called him the Chinese answer to </w:t>
      </w:r>
      <w:hyperlink r:id="rId20" w:tooltip="Franz Kafka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Franz Kafka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or </w:t>
      </w:r>
      <w:hyperlink r:id="rId21" w:tooltip="Joseph Heller" w:history="1">
        <w:r w:rsidRPr="00E74510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Joseph Heller</w:t>
        </w:r>
      </w:hyperlink>
      <w:r w:rsidRPr="00E7451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22" w:anchor="cite_note-Leach-2" w:history="1">
        <w:r w:rsidRPr="00E74510">
          <w:rPr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bookmarkStart w:id="0" w:name="_GoBack"/>
      <w:bookmarkEnd w:id="0"/>
    </w:p>
    <w:sectPr w:rsidR="00327AF5" w:rsidRPr="00E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icrosoft JhengHei">
    <w:panose1 w:val="020B060403050404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F"/>
    <w:rsid w:val="00327AF5"/>
    <w:rsid w:val="00B3206F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DC53-38A0-4B44-B615-513DE6F0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B3206F"/>
  </w:style>
  <w:style w:type="character" w:customStyle="1" w:styleId="ipa">
    <w:name w:val="ipa"/>
    <w:basedOn w:val="DefaultParagraphFont"/>
    <w:rsid w:val="00B3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_for_English" TargetMode="External"/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Mo_Y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oseph_Heller" TargetMode="External"/><Relationship Id="rId7" Type="http://schemas.openxmlformats.org/officeDocument/2006/relationships/hyperlink" Target="https://en.wikipedia.org/wiki/Pinyin" TargetMode="Externa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List_of_Chinese_wri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pyright_infringement" TargetMode="External"/><Relationship Id="rId20" Type="http://schemas.openxmlformats.org/officeDocument/2006/relationships/hyperlink" Target="https://en.wikipedia.org/wiki/Franz_Kafk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raditional_Chinese_characters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implified_Chinese_characters" TargetMode="External"/><Relationship Id="rId15" Type="http://schemas.openxmlformats.org/officeDocument/2006/relationships/hyperlink" Target="https://en.wikipedia.org/wiki/Piny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Jim_Lea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Chinese_language" TargetMode="External"/><Relationship Id="rId22" Type="http://schemas.openxmlformats.org/officeDocument/2006/relationships/hyperlink" Target="https://en.wikipedia.org/wiki/Mo_Y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p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Peluso</dc:creator>
  <cp:keywords/>
  <dc:description/>
  <cp:lastModifiedBy>Gabriel Peluso</cp:lastModifiedBy>
  <cp:revision>2</cp:revision>
  <dcterms:created xsi:type="dcterms:W3CDTF">2014-10-07T00:44:00Z</dcterms:created>
  <dcterms:modified xsi:type="dcterms:W3CDTF">2014-10-07T00:44:00Z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