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F5" w:rsidRPr="0066600B" w:rsidRDefault="0066600B" w:rsidP="0066600B">
      <w:r w:rsidRPr="0066600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George Timothy Clooney</w:t>
      </w:r>
      <w:r w:rsidRPr="0066600B">
        <w:rPr>
          <w:rFonts w:ascii="Arial" w:hAnsi="Arial" w:cs="Arial"/>
          <w:color w:val="252525"/>
          <w:sz w:val="21"/>
          <w:szCs w:val="21"/>
          <w:shd w:val="clear" w:color="auto" w:fill="FFFFFF"/>
        </w:rPr>
        <w:t> (born May 6, 1961) is an American actor and filmmaker. He has received three </w:t>
      </w:r>
      <w:hyperlink r:id="rId5" w:tooltip="Golden Globes" w:history="1">
        <w:r w:rsidRPr="0066600B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Golden Globe </w:t>
        </w:r>
        <w:proofErr w:type="spellStart"/>
        <w:r w:rsidRPr="0066600B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Awards</w:t>
        </w:r>
      </w:hyperlink>
      <w:r w:rsidRPr="0066600B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proofErr w:type="spellEnd"/>
      <w:r w:rsidRPr="0066600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his work as an actor and two </w:t>
      </w:r>
      <w:hyperlink r:id="rId6" w:tooltip="Academy Award" w:history="1">
        <w:r w:rsidRPr="0066600B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Academy Awards</w:t>
        </w:r>
      </w:hyperlink>
      <w:r w:rsidRPr="0066600B">
        <w:rPr>
          <w:rFonts w:ascii="Arial" w:hAnsi="Arial" w:cs="Arial"/>
          <w:color w:val="252525"/>
          <w:sz w:val="21"/>
          <w:szCs w:val="21"/>
          <w:shd w:val="clear" w:color="auto" w:fill="FFFFFF"/>
        </w:rPr>
        <w:t>, one for acting and the other for producing.</w:t>
      </w:r>
      <w:bookmarkStart w:id="0" w:name="_GoBack"/>
      <w:bookmarkEnd w:id="0"/>
    </w:p>
    <w:sectPr w:rsidR="00327AF5" w:rsidRPr="0066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6F"/>
    <w:rsid w:val="00327AF5"/>
    <w:rsid w:val="0066600B"/>
    <w:rsid w:val="00AE3A2F"/>
    <w:rsid w:val="00B3206F"/>
    <w:rsid w:val="00E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1DC53-38A0-4B44-B615-513DE6F0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B3206F"/>
  </w:style>
  <w:style w:type="character" w:customStyle="1" w:styleId="ipa">
    <w:name w:val="ipa"/>
    <w:basedOn w:val="DefaultParagraphFont"/>
    <w:rsid w:val="00B3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cademy_Award" TargetMode="External"/><Relationship Id="rId5" Type="http://schemas.openxmlformats.org/officeDocument/2006/relationships/hyperlink" Target="https://en.wikipedia.org/wiki/Golden_Globes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p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Peluso</dc:creator>
  <cp:keywords/>
  <dc:description/>
  <cp:lastModifiedBy>Gabriel Peluso</cp:lastModifiedBy>
  <cp:revision>2</cp:revision>
  <dcterms:created xsi:type="dcterms:W3CDTF">2014-10-07T00:47:00Z</dcterms:created>
  <dcterms:modified xsi:type="dcterms:W3CDTF">2014-10-07T00:47:00Z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