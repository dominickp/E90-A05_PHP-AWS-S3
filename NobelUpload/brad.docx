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AF5" w:rsidRPr="00AE3A2F" w:rsidRDefault="00AE3A2F" w:rsidP="00AE3A2F">
      <w:r w:rsidRPr="00AE3A2F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William Bradley "Brad" Pitt</w:t>
      </w:r>
      <w:r w:rsidRPr="00AE3A2F">
        <w:rPr>
          <w:rFonts w:ascii="Arial" w:hAnsi="Arial" w:cs="Arial"/>
          <w:color w:val="252525"/>
          <w:sz w:val="21"/>
          <w:szCs w:val="21"/>
          <w:shd w:val="clear" w:color="auto" w:fill="FFFFFF"/>
        </w:rPr>
        <w:t> (born December 18, 1963) is an American actor and film producer. He has received a </w:t>
      </w:r>
      <w:hyperlink r:id="rId5" w:tooltip="Golden Globe Award" w:history="1">
        <w:r w:rsidRPr="00AE3A2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Golden Globe Award</w:t>
        </w:r>
      </w:hyperlink>
      <w:r w:rsidRPr="00AE3A2F">
        <w:rPr>
          <w:rFonts w:ascii="Arial" w:hAnsi="Arial" w:cs="Arial"/>
          <w:color w:val="252525"/>
          <w:sz w:val="21"/>
          <w:szCs w:val="21"/>
          <w:shd w:val="clear" w:color="auto" w:fill="FFFFFF"/>
        </w:rPr>
        <w:t>, a </w:t>
      </w:r>
      <w:hyperlink r:id="rId6" w:tooltip="Screen Actors Guild Award" w:history="1">
        <w:r w:rsidRPr="00AE3A2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Screen Actors Guild Award</w:t>
        </w:r>
      </w:hyperlink>
      <w:r w:rsidRPr="00AE3A2F">
        <w:rPr>
          <w:rFonts w:ascii="Arial" w:hAnsi="Arial" w:cs="Arial"/>
          <w:color w:val="252525"/>
          <w:sz w:val="21"/>
          <w:szCs w:val="21"/>
          <w:shd w:val="clear" w:color="auto" w:fill="FFFFFF"/>
        </w:rPr>
        <w:t>, and three </w:t>
      </w:r>
      <w:hyperlink r:id="rId7" w:tooltip="Academy Award" w:history="1">
        <w:r w:rsidRPr="00AE3A2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Academy Award</w:t>
        </w:r>
      </w:hyperlink>
      <w:r w:rsidRPr="00AE3A2F">
        <w:rPr>
          <w:rFonts w:ascii="Arial" w:hAnsi="Arial" w:cs="Arial"/>
          <w:color w:val="252525"/>
          <w:sz w:val="21"/>
          <w:szCs w:val="21"/>
          <w:shd w:val="clear" w:color="auto" w:fill="FFFFFF"/>
        </w:rPr>
        <w:t> nominations in acting categories, and received two further Academy Award nominations, winning one, for productions of his film production company </w:t>
      </w:r>
      <w:hyperlink r:id="rId8" w:tooltip="Plan B Entertainment" w:history="1">
        <w:r w:rsidRPr="00AE3A2F">
          <w:rPr>
            <w:rFonts w:ascii="Arial" w:hAnsi="Arial" w:cs="Arial"/>
            <w:color w:val="0B0080"/>
            <w:sz w:val="21"/>
            <w:szCs w:val="21"/>
            <w:shd w:val="clear" w:color="auto" w:fill="FFFFFF"/>
          </w:rPr>
          <w:t>Plan B Entertainment</w:t>
        </w:r>
      </w:hyperlink>
      <w:r w:rsidRPr="00AE3A2F">
        <w:rPr>
          <w:rFonts w:ascii="Arial" w:hAnsi="Arial" w:cs="Arial"/>
          <w:color w:val="252525"/>
          <w:sz w:val="21"/>
          <w:szCs w:val="21"/>
          <w:shd w:val="clear" w:color="auto" w:fill="FFFFFF"/>
        </w:rPr>
        <w:t>. He has been described as one of the world's most attractive men, a label for which he has received substantial media attention.</w:t>
      </w:r>
      <w:hyperlink r:id="rId9" w:anchor="cite_note-bbc_brad-1" w:history="1">
        <w:r w:rsidRPr="00AE3A2F">
          <w:rPr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</w:t>
        </w:r>
        <w:proofErr w:type="gramStart"/>
        <w:r w:rsidRPr="00AE3A2F">
          <w:rPr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]</w:t>
        </w:r>
        <w:proofErr w:type="gramEnd"/>
      </w:hyperlink>
      <w:hyperlink r:id="rId10" w:anchor="cite_note-www._foxnews._com-2" w:history="1">
        <w:r w:rsidRPr="00AE3A2F">
          <w:rPr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bookmarkStart w:id="0" w:name="_GoBack"/>
      <w:bookmarkEnd w:id="0"/>
    </w:p>
    <w:sectPr w:rsidR="00327AF5" w:rsidRPr="00AE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6F"/>
    <w:rsid w:val="00327AF5"/>
    <w:rsid w:val="00AE3A2F"/>
    <w:rsid w:val="00B3206F"/>
    <w:rsid w:val="00E7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1DC53-38A0-4B44-B615-513DE6F04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B3206F"/>
  </w:style>
  <w:style w:type="character" w:customStyle="1" w:styleId="ipa">
    <w:name w:val="ipa"/>
    <w:basedOn w:val="DefaultParagraphFont"/>
    <w:rsid w:val="00B32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n_B_Entertai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cademy_Awar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creen_Actors_Guild_Awar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Golden_Globe_Award" TargetMode="External"/><Relationship Id="rId10" Type="http://schemas.openxmlformats.org/officeDocument/2006/relationships/hyperlink" Target="https://en.wikipedia.org/wiki/Brad_Pit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rad_Pit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rielp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Peluso</dc:creator>
  <cp:keywords/>
  <dc:description/>
  <cp:lastModifiedBy>Gabriel Peluso</cp:lastModifiedBy>
  <cp:revision>2</cp:revision>
  <dcterms:created xsi:type="dcterms:W3CDTF">2014-10-07T00:46:00Z</dcterms:created>
  <dcterms:modified xsi:type="dcterms:W3CDTF">2014-10-07T00:46:00Z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